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E0EDC" w14:textId="77777777" w:rsidR="00843C1C" w:rsidRDefault="00843C1C">
      <w:r w:rsidRPr="001253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0096" behindDoc="1" locked="1" layoutInCell="1" allowOverlap="1" wp14:anchorId="63D8E424" wp14:editId="12B52055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97BD7D-2989-9542-B9E4-100AF848628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91F0C" id="Graphic 4" o:spid="_x0000_s1026" alt="&quot;&quot;" style="position:absolute;margin-left:0;margin-top:-35.45pt;width:612pt;height:11in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f7e3ee [660]" stroked="f" strokeweight=".24036mm">
                <v:stroke joinstyle="miter"/>
                <v:path arrowok="t" o:connecttype="custom" o:connectlocs="1325417,154940;2492212,154940;2492212,0;1325417,0;1325417,154940;0,4175760;0,4344798;169173,4513834;0,4682872;0,4851908;338345,4513834;0,4175760;7054531,779654;6843542,990474;7054531,1201292;7265520,990474;7054531,779654;3700314,10058400;4578588,10058400;4578588,9911843;3700314,9911843;3700314,10058400;7772401,8640572;7772401,8471536;7434057,8809736;7772401,9147810;7772401,8978773;7603230,8809736;7772401,8640699" o:connectangles="0,0,0,0,0,0,0,0,0,0,0,0,0,0,0,0,0,0,0,0,0,0,0,0,0,0,0,0,0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410"/>
        <w:gridCol w:w="270"/>
        <w:gridCol w:w="5534"/>
      </w:tblGrid>
      <w:tr w:rsidR="00B1227E" w14:paraId="622F4AFF" w14:textId="77777777" w:rsidTr="00B1227E">
        <w:trPr>
          <w:trHeight w:val="359"/>
        </w:trPr>
        <w:tc>
          <w:tcPr>
            <w:tcW w:w="4410" w:type="dxa"/>
            <w:vMerge w:val="restart"/>
          </w:tcPr>
          <w:p w14:paraId="5B2CE211" w14:textId="77777777" w:rsidR="00B1227E" w:rsidRDefault="00B1227E" w:rsidP="004408D7">
            <w:pPr>
              <w:pStyle w:val="Subtitle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9A61BE5" wp14:editId="0488F0D1">
                  <wp:extent cx="2377440" cy="2971800"/>
                  <wp:effectExtent l="0" t="0" r="3810" b="0"/>
                  <wp:docPr id="1325719321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63E97F57" w14:textId="77777777" w:rsidR="00B1227E" w:rsidRDefault="00B1227E" w:rsidP="00EE259E"/>
        </w:tc>
        <w:tc>
          <w:tcPr>
            <w:tcW w:w="5534" w:type="dxa"/>
          </w:tcPr>
          <w:p w14:paraId="0FC70C4B" w14:textId="77777777" w:rsidR="00B1227E" w:rsidRPr="00B20D41" w:rsidRDefault="00000000" w:rsidP="00CF61BE">
            <w:pPr>
              <w:pStyle w:val="Subtitle"/>
            </w:pPr>
            <w:sdt>
              <w:sdtPr>
                <w:id w:val="-768547057"/>
                <w:placeholder>
                  <w:docPart w:val="72893C5025774049B7B73DC8259B44A3"/>
                </w:placeholder>
                <w:temporary/>
                <w:showingPlcHdr/>
                <w15:appearance w15:val="hidden"/>
              </w:sdtPr>
              <w:sdtContent>
                <w:r w:rsidR="00CF61BE">
                  <w:t>GRAPHIC DESIGNER</w:t>
                </w:r>
              </w:sdtContent>
            </w:sdt>
          </w:p>
        </w:tc>
      </w:tr>
      <w:tr w:rsidR="00B1227E" w14:paraId="6A0792C2" w14:textId="77777777" w:rsidTr="00B1227E">
        <w:trPr>
          <w:trHeight w:val="4715"/>
        </w:trPr>
        <w:tc>
          <w:tcPr>
            <w:tcW w:w="4410" w:type="dxa"/>
            <w:vMerge/>
          </w:tcPr>
          <w:p w14:paraId="4B5D09DA" w14:textId="77777777" w:rsidR="00B1227E" w:rsidRPr="008C6805" w:rsidRDefault="00B1227E" w:rsidP="00EE259E"/>
        </w:tc>
        <w:tc>
          <w:tcPr>
            <w:tcW w:w="270" w:type="dxa"/>
          </w:tcPr>
          <w:p w14:paraId="4B4FDBA4" w14:textId="77777777" w:rsidR="00B1227E" w:rsidRDefault="00B1227E" w:rsidP="00EE259E"/>
        </w:tc>
        <w:tc>
          <w:tcPr>
            <w:tcW w:w="5534" w:type="dxa"/>
          </w:tcPr>
          <w:p w14:paraId="51AA0E8D" w14:textId="77777777" w:rsidR="00B1227E" w:rsidRDefault="00000000" w:rsidP="00EE259E">
            <w:pPr>
              <w:pStyle w:val="Title"/>
            </w:pPr>
            <w:sdt>
              <w:sdtPr>
                <w:id w:val="1227722676"/>
                <w:placeholder>
                  <w:docPart w:val="3DE41446BA23E4449242A0625E8349F8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t>Manasi Goyal</w:t>
                </w:r>
              </w:sdtContent>
            </w:sdt>
          </w:p>
          <w:p w14:paraId="03FD0740" w14:textId="77777777" w:rsidR="00B1227E" w:rsidRDefault="00000000" w:rsidP="00EE259E">
            <w:pPr>
              <w:pStyle w:val="Heading1"/>
            </w:pPr>
            <w:sdt>
              <w:sdtPr>
                <w:id w:val="2074003189"/>
                <w:placeholder>
                  <w:docPart w:val="40307C26C50FBC47B36ADFFFB10BEFBE"/>
                </w:placeholder>
                <w:temporary/>
                <w:showingPlcHdr/>
                <w15:appearance w15:val="hidden"/>
              </w:sdtPr>
              <w:sdtContent>
                <w:r w:rsidR="00B1227E" w:rsidRPr="002A61D3">
                  <w:t>Objective</w:t>
                </w:r>
              </w:sdtContent>
            </w:sdt>
          </w:p>
          <w:p w14:paraId="1D0BD56E" w14:textId="77777777" w:rsidR="00B1227E" w:rsidRPr="004700A9" w:rsidRDefault="00000000" w:rsidP="00CF61BE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792599081"/>
                <w:placeholder>
                  <w:docPart w:val="81274A81B659724E8B53A78AD7EBC9D6"/>
                </w:placeholder>
                <w:temporary/>
                <w:showingPlcHdr/>
                <w15:appearance w15:val="hidden"/>
              </w:sdtPr>
              <w:sdtContent>
                <w:r w:rsidR="00CF61BE" w:rsidRPr="004700A9">
                  <w:rPr>
                    <w:b/>
                    <w:bCs/>
                  </w:rPr>
                  <w:t>To leverage my creativity and design skills to develop visually compelling and effective designs that meet the needs and exceed the expectations of clients.</w:t>
                </w:r>
              </w:sdtContent>
            </w:sdt>
          </w:p>
        </w:tc>
      </w:tr>
      <w:tr w:rsidR="00843C1C" w14:paraId="2B4A7F67" w14:textId="77777777" w:rsidTr="00B1227E">
        <w:trPr>
          <w:trHeight w:val="8117"/>
        </w:trPr>
        <w:tc>
          <w:tcPr>
            <w:tcW w:w="4410" w:type="dxa"/>
          </w:tcPr>
          <w:p w14:paraId="3F96065A" w14:textId="77777777" w:rsidR="00843C1C" w:rsidRDefault="00000000" w:rsidP="00EE259E">
            <w:pPr>
              <w:pStyle w:val="Subtitle"/>
            </w:pPr>
            <w:sdt>
              <w:sdtPr>
                <w:id w:val="-2058072072"/>
                <w:placeholder>
                  <w:docPart w:val="D470BA7E0B6BDB40905BBED50048136D"/>
                </w:placeholder>
                <w:temporary/>
                <w:showingPlcHdr/>
                <w15:appearance w15:val="hidden"/>
              </w:sdtPr>
              <w:sdtContent>
                <w:r w:rsidR="00CF61BE">
                  <w:t>Contact</w:t>
                </w:r>
              </w:sdtContent>
            </w:sdt>
          </w:p>
          <w:p w14:paraId="797E776B" w14:textId="77777777" w:rsidR="00843C1C" w:rsidRPr="00D85EF8" w:rsidRDefault="00000000" w:rsidP="00EE259E">
            <w:pPr>
              <w:rPr>
                <w:lang w:val="fr-FR"/>
              </w:rPr>
            </w:pPr>
            <w:sdt>
              <w:sdtPr>
                <w:id w:val="-817109238"/>
                <w:placeholder>
                  <w:docPart w:val="8D69FD6D36131A44B42310C5F077351C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rPr>
                    <w:lang w:val="fr-FR"/>
                  </w:rPr>
                  <w:t>Pune, Maharashtra</w:t>
                </w:r>
              </w:sdtContent>
            </w:sdt>
          </w:p>
          <w:p w14:paraId="03B84414" w14:textId="77777777" w:rsidR="00CF61BE" w:rsidRPr="00D85EF8" w:rsidRDefault="00000000" w:rsidP="00CF61BE">
            <w:pPr>
              <w:rPr>
                <w:lang w:val="fr-FR"/>
              </w:rPr>
            </w:pPr>
            <w:sdt>
              <w:sdtPr>
                <w:id w:val="-2002802023"/>
                <w:placeholder>
                  <w:docPart w:val="7CBE7F109BD80A48BB0AF0AC3FE8DB74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rPr>
                    <w:lang w:val="fr-FR"/>
                  </w:rPr>
                  <w:t>manasi@example.com</w:t>
                </w:r>
              </w:sdtContent>
            </w:sdt>
          </w:p>
          <w:p w14:paraId="4F185EA6" w14:textId="77777777" w:rsidR="00CF61BE" w:rsidRDefault="00000000" w:rsidP="00CF61BE">
            <w:sdt>
              <w:sdtPr>
                <w:id w:val="281078470"/>
                <w:placeholder>
                  <w:docPart w:val="451D4AB6F132C742954011960A7AB6FE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t>+91 915 5894669</w:t>
                </w:r>
              </w:sdtContent>
            </w:sdt>
          </w:p>
          <w:p w14:paraId="74F3E6A9" w14:textId="77777777" w:rsidR="00843C1C" w:rsidRDefault="00000000" w:rsidP="00CF61BE">
            <w:sdt>
              <w:sdtPr>
                <w:id w:val="-505286450"/>
                <w:placeholder>
                  <w:docPart w:val="9E821D61CF3CB14FA63E0766A5B041C9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t>www.interestingsite.com</w:t>
                </w:r>
              </w:sdtContent>
            </w:sdt>
          </w:p>
          <w:p w14:paraId="4BE4D1DD" w14:textId="77777777" w:rsidR="00843C1C" w:rsidRDefault="00843C1C" w:rsidP="00EE259E"/>
          <w:p w14:paraId="2453D77D" w14:textId="77777777" w:rsidR="00843C1C" w:rsidRDefault="00000000" w:rsidP="00EE259E">
            <w:pPr>
              <w:pStyle w:val="Subtitle"/>
            </w:pPr>
            <w:sdt>
              <w:sdtPr>
                <w:id w:val="1415746174"/>
                <w:placeholder>
                  <w:docPart w:val="E0428EA5378F1345B010C6D82F5924EC"/>
                </w:placeholder>
                <w:temporary/>
                <w:showingPlcHdr/>
                <w15:appearance w15:val="hidden"/>
              </w:sdtPr>
              <w:sdtContent>
                <w:r w:rsidR="00CF61BE">
                  <w:t>Education</w:t>
                </w:r>
              </w:sdtContent>
            </w:sdt>
          </w:p>
          <w:p w14:paraId="3F7EA5D6" w14:textId="77777777" w:rsidR="00843C1C" w:rsidRPr="002662ED" w:rsidRDefault="00000000" w:rsidP="00EE259E">
            <w:pPr>
              <w:pStyle w:val="Heading2"/>
              <w:rPr>
                <w:bCs/>
              </w:rPr>
            </w:pPr>
            <w:sdt>
              <w:sdtPr>
                <w:id w:val="1497068659"/>
                <w:placeholder>
                  <w:docPart w:val="38D28D5648CF664F819887D9E06A6B1F"/>
                </w:placeholder>
                <w:temporary/>
                <w:showingPlcHdr/>
                <w15:appearance w15:val="hidden"/>
              </w:sdtPr>
              <w:sdtContent>
                <w:r w:rsidR="00CF61BE">
                  <w:t xml:space="preserve">Graphic Design </w:t>
                </w:r>
                <w:r w:rsidR="00CF61BE" w:rsidRPr="002662ED">
                  <w:t>Institute</w:t>
                </w:r>
              </w:sdtContent>
            </w:sdt>
          </w:p>
          <w:p w14:paraId="78ACCAE5" w14:textId="77777777" w:rsidR="00CF61BE" w:rsidRDefault="00000000" w:rsidP="00EE259E">
            <w:pPr>
              <w:pStyle w:val="Heading3"/>
            </w:pPr>
            <w:sdt>
              <w:sdtPr>
                <w:id w:val="243990468"/>
                <w:placeholder>
                  <w:docPart w:val="18C63AFFBC79FF45B9196240805A5365"/>
                </w:placeholder>
                <w:temporary/>
                <w:showingPlcHdr/>
                <w15:appearance w15:val="hidden"/>
              </w:sdtPr>
              <w:sdtContent>
                <w:r w:rsidR="00CF61BE">
                  <w:t>Master of Arts Graphic Design</w:t>
                </w:r>
              </w:sdtContent>
            </w:sdt>
          </w:p>
          <w:p w14:paraId="17F0B053" w14:textId="77777777" w:rsidR="00CF61BE" w:rsidRPr="00CF61BE" w:rsidRDefault="00000000" w:rsidP="00CF61BE">
            <w:pPr>
              <w:pStyle w:val="Heading2"/>
            </w:pPr>
            <w:sdt>
              <w:sdtPr>
                <w:id w:val="-765077994"/>
                <w:placeholder>
                  <w:docPart w:val="88F0DD3CFBADED4B86D5D9D941D425D1"/>
                </w:placeholder>
                <w:temporary/>
                <w:showingPlcHdr/>
                <w15:appearance w15:val="hidden"/>
              </w:sdtPr>
              <w:sdtContent>
                <w:r w:rsidR="00CF61BE" w:rsidRPr="00CF61BE">
                  <w:t>School of Fine Art</w:t>
                </w:r>
              </w:sdtContent>
            </w:sdt>
            <w:r w:rsidR="00843C1C" w:rsidRPr="00CF61BE">
              <w:t xml:space="preserve"> </w:t>
            </w:r>
          </w:p>
          <w:p w14:paraId="07A920D2" w14:textId="77777777" w:rsidR="00843C1C" w:rsidRDefault="00000000" w:rsidP="00EE259E">
            <w:pPr>
              <w:pStyle w:val="Heading3"/>
            </w:pPr>
            <w:sdt>
              <w:sdtPr>
                <w:id w:val="-1002662674"/>
                <w:placeholder>
                  <w:docPart w:val="2EDF33292D5A0E42A08296A9E452E5E8"/>
                </w:placeholder>
                <w:temporary/>
                <w:showingPlcHdr/>
                <w15:appearance w15:val="hidden"/>
              </w:sdtPr>
              <w:sdtContent>
                <w:r w:rsidR="00CF61BE">
                  <w:t>BA Fine Arts Graphic Design</w:t>
                </w:r>
              </w:sdtContent>
            </w:sdt>
            <w:r w:rsidR="00843C1C">
              <w:t xml:space="preserve"> </w:t>
            </w:r>
          </w:p>
          <w:p w14:paraId="7E5CC265" w14:textId="77777777" w:rsidR="00843C1C" w:rsidRDefault="00843C1C" w:rsidP="00EE259E"/>
          <w:p w14:paraId="479AA00A" w14:textId="77777777" w:rsidR="00843C1C" w:rsidRDefault="00000000" w:rsidP="00EE259E">
            <w:pPr>
              <w:pStyle w:val="Subtitle"/>
            </w:pPr>
            <w:sdt>
              <w:sdtPr>
                <w:id w:val="-1480222421"/>
                <w:placeholder>
                  <w:docPart w:val="C15E7347722F0544B9EE44B31CD251A2"/>
                </w:placeholder>
                <w:temporary/>
                <w:showingPlcHdr/>
                <w15:appearance w15:val="hidden"/>
              </w:sdtPr>
              <w:sdtContent>
                <w:r w:rsidR="00CF61BE" w:rsidRPr="00010CFB">
                  <w:t>Skills</w:t>
                </w:r>
              </w:sdtContent>
            </w:sdt>
          </w:p>
          <w:p w14:paraId="11FA8982" w14:textId="77777777" w:rsidR="00843C1C" w:rsidRDefault="00000000" w:rsidP="00EE259E">
            <w:sdt>
              <w:sdtPr>
                <w:id w:val="-542366693"/>
                <w:placeholder>
                  <w:docPart w:val="6F61BE5794AD584F8A1346591DBBAA92"/>
                </w:placeholder>
                <w:temporary/>
                <w:showingPlcHdr/>
                <w15:appearance w15:val="hidden"/>
              </w:sdtPr>
              <w:sdtContent>
                <w:r w:rsidR="00CF61BE">
                  <w:t>Design software</w:t>
                </w:r>
              </w:sdtContent>
            </w:sdt>
          </w:p>
          <w:p w14:paraId="537A0CF4" w14:textId="77777777" w:rsidR="00CF61BE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148B467D" wp14:editId="3E1BE49B">
                      <wp:extent cx="1435608" cy="137160"/>
                      <wp:effectExtent l="0" t="0" r="12700" b="15240"/>
                      <wp:docPr id="1" name="Group 1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716868755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798607" name="Rectangle 2"/>
                              <wps:cNvSpPr/>
                              <wps:spPr>
                                <a:xfrm>
                                  <a:off x="0" y="0"/>
                                  <a:ext cx="1045845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55D6BA" id="Group 1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" filled="f" strokecolor="#f7e3ee [660]" strokeweight="1pt">
                        <v:stroke joinstyle="round"/>
                      </v:rect>
                      <v:rect id="Rectangle 2" o:spid="_x0000_s1028" style="position:absolute;width:10458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0C4FC67C" w14:textId="77777777" w:rsidR="00843C1C" w:rsidRDefault="00000000" w:rsidP="00EE259E">
            <w:sdt>
              <w:sdtPr>
                <w:id w:val="1482435124"/>
                <w:placeholder>
                  <w:docPart w:val="6975E1A939ACCA4D959EDFD9CBA1C6CF"/>
                </w:placeholder>
                <w:temporary/>
                <w:showingPlcHdr/>
                <w15:appearance w15:val="hidden"/>
              </w:sdtPr>
              <w:sdtContent>
                <w:r w:rsidR="00CF61BE">
                  <w:t>Visual communication</w:t>
                </w:r>
              </w:sdtContent>
            </w:sdt>
          </w:p>
          <w:p w14:paraId="6B7E2E5A" w14:textId="77777777" w:rsidR="00843C1C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F1DD4D1" wp14:editId="467A2CD8">
                      <wp:extent cx="1435608" cy="137160"/>
                      <wp:effectExtent l="0" t="0" r="12700" b="15240"/>
                      <wp:docPr id="2" name="Group 2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275" cy="139065"/>
                              </a:xfrm>
                            </wpg:grpSpPr>
                            <wps:wsp>
                              <wps:cNvPr id="807051588" name="Rectangle 1"/>
                              <wps:cNvSpPr/>
                              <wps:spPr>
                                <a:xfrm>
                                  <a:off x="0" y="0"/>
                                  <a:ext cx="1438275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675934" name="Rectangle 2"/>
                              <wps:cNvSpPr/>
                              <wps:spPr>
                                <a:xfrm>
                                  <a:off x="0" y="0"/>
                                  <a:ext cx="121889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433620" id="Group 2" o:spid="_x0000_s1026" alt="Decorative" style="width:113.05pt;height:10.8pt;mso-position-horizontal-relative:char;mso-position-vertical-relative:line" coordsize="14382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">
                      <v:rect id="Rectangle 1" o:spid="_x0000_s1027" style="position:absolute;width:14382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" filled="f" strokecolor="#f7e3ee [660]" strokeweight="1pt">
                        <v:stroke joinstyle="round"/>
                      </v:rect>
                      <v:rect id="Rectangle 2" o:spid="_x0000_s1028" style="position:absolute;width:12188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62C53272" w14:textId="77777777" w:rsidR="00843C1C" w:rsidRDefault="00000000" w:rsidP="00EE259E">
            <w:sdt>
              <w:sdtPr>
                <w:id w:val="1774132430"/>
                <w:placeholder>
                  <w:docPart w:val="72CABDA55BC88245B07527B67BF74F84"/>
                </w:placeholder>
                <w:temporary/>
                <w:showingPlcHdr/>
                <w15:appearance w15:val="hidden"/>
              </w:sdtPr>
              <w:sdtContent>
                <w:r w:rsidR="00CF61BE">
                  <w:t>Branding</w:t>
                </w:r>
              </w:sdtContent>
            </w:sdt>
          </w:p>
          <w:p w14:paraId="422D3414" w14:textId="77777777" w:rsidR="00843C1C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81728EB" wp14:editId="0B89A008">
                      <wp:extent cx="1435608" cy="137160"/>
                      <wp:effectExtent l="0" t="0" r="12700" b="15240"/>
                      <wp:docPr id="3" name="Group 3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921677187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1806807" name="Rectangle 2"/>
                              <wps:cNvSpPr/>
                              <wps:spPr>
                                <a:xfrm>
                                  <a:off x="0" y="0"/>
                                  <a:ext cx="93356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D6B4B4" id="Group 3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" filled="f" strokecolor="#f7e3ee [660]" strokeweight="1pt">
                        <v:stroke joinstyle="round"/>
                      </v:rect>
                      <v:rect id="Rectangle 2" o:spid="_x0000_s1028" style="position:absolute;width:9335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5B33B5FC" w14:textId="77777777" w:rsidR="00843C1C" w:rsidRDefault="00000000" w:rsidP="00EE259E">
            <w:sdt>
              <w:sdtPr>
                <w:id w:val="1776976463"/>
                <w:placeholder>
                  <w:docPart w:val="ACF2729AE74A0F4A8D4F413ABCAE0D35"/>
                </w:placeholder>
                <w:temporary/>
                <w:showingPlcHdr/>
                <w15:appearance w15:val="hidden"/>
              </w:sdtPr>
              <w:sdtContent>
                <w:r w:rsidR="00CF61BE">
                  <w:t>Project management</w:t>
                </w:r>
              </w:sdtContent>
            </w:sdt>
          </w:p>
          <w:p w14:paraId="69D972C4" w14:textId="77777777" w:rsidR="00843C1C" w:rsidRPr="00A41BD5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9CD1285" wp14:editId="0B4C5A53">
                      <wp:extent cx="1435608" cy="137160"/>
                      <wp:effectExtent l="0" t="0" r="12700" b="15240"/>
                      <wp:docPr id="5" name="Group 5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440338893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8336272" name="Rectangle 2"/>
                              <wps:cNvSpPr/>
                              <wps:spPr>
                                <a:xfrm>
                                  <a:off x="0" y="0"/>
                                  <a:ext cx="1385104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6E29E3" id="Group 5" o:spid="_x0000_s1026" alt="Decorative" style="width:113.05pt;height:10.8pt;mso-position-horizontal-relative:char;mso-position-vertical-relative:line" coordsize="14389,1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">
                      <v:rect id="Rectangle 1" o:spid="_x0000_s1027" style="position:absolute;width:14389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" filled="f" strokecolor="#f7e3ee [660]" strokeweight="1pt">
                        <v:stroke joinstyle="round"/>
                      </v:rect>
                      <v:rect id="Rectangle 2" o:spid="_x0000_s1028" style="position:absolute;width:13851;height:13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" fillcolor="#e8adcd [1940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0" w:type="dxa"/>
          </w:tcPr>
          <w:p w14:paraId="5614AA76" w14:textId="77777777" w:rsidR="00843C1C" w:rsidRDefault="00843C1C" w:rsidP="00EE259E"/>
        </w:tc>
        <w:tc>
          <w:tcPr>
            <w:tcW w:w="5534" w:type="dxa"/>
          </w:tcPr>
          <w:p w14:paraId="71DC41DD" w14:textId="77777777" w:rsidR="00843C1C" w:rsidRDefault="00000000" w:rsidP="00EE259E">
            <w:pPr>
              <w:pStyle w:val="Heading1"/>
            </w:pPr>
            <w:sdt>
              <w:sdtPr>
                <w:id w:val="1696962928"/>
                <w:placeholder>
                  <w:docPart w:val="11C56A6910F2394FBC4BE84A82233FA6"/>
                </w:placeholder>
                <w:temporary/>
                <w:showingPlcHdr/>
                <w15:appearance w15:val="hidden"/>
              </w:sdtPr>
              <w:sdtContent>
                <w:r w:rsidR="00843C1C" w:rsidRPr="002A61D3">
                  <w:t>Experience</w:t>
                </w:r>
              </w:sdtContent>
            </w:sdt>
          </w:p>
          <w:p w14:paraId="29D7A2B0" w14:textId="77777777" w:rsidR="00843C1C" w:rsidRDefault="00000000" w:rsidP="00EE259E">
            <w:pPr>
              <w:pStyle w:val="Heading2"/>
            </w:pPr>
            <w:sdt>
              <w:sdtPr>
                <w:id w:val="-28188355"/>
                <w:placeholder>
                  <w:docPart w:val="30C5644CE3371D4FBE11F8709396CDE2"/>
                </w:placeholder>
                <w:temporary/>
                <w:showingPlcHdr/>
                <w15:appearance w15:val="hidden"/>
              </w:sdtPr>
              <w:sdtContent>
                <w:r w:rsidR="00CF61BE" w:rsidRPr="00FB20D8">
                  <w:t>Art Director</w:t>
                </w:r>
              </w:sdtContent>
            </w:sdt>
          </w:p>
          <w:p w14:paraId="508906E3" w14:textId="77777777" w:rsidR="00843C1C" w:rsidRDefault="00000000" w:rsidP="00CF61BE">
            <w:pPr>
              <w:pStyle w:val="Heading3"/>
            </w:pPr>
            <w:sdt>
              <w:sdtPr>
                <w:id w:val="1889446947"/>
                <w:placeholder>
                  <w:docPart w:val="5B58269F19CAEB498AC64098FB7775DF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t>Sundara Design Co.</w:t>
                </w:r>
              </w:sdtContent>
            </w:sdt>
            <w:r w:rsidR="00CF61BE">
              <w:t xml:space="preserve"> </w:t>
            </w:r>
            <w:r w:rsidR="00843C1C">
              <w:t xml:space="preserve">| </w:t>
            </w:r>
            <w:sdt>
              <w:sdtPr>
                <w:id w:val="-292910247"/>
                <w:placeholder>
                  <w:docPart w:val="D1DBC7BCF4423A41A34D8C7DB9B72C64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t>Jaipur, Rajasthan</w:t>
                </w:r>
              </w:sdtContent>
            </w:sdt>
            <w:r w:rsidR="00CF61BE">
              <w:t xml:space="preserve"> </w:t>
            </w:r>
            <w:r w:rsidR="00843C1C">
              <w:t xml:space="preserve">| </w:t>
            </w:r>
            <w:sdt>
              <w:sdtPr>
                <w:id w:val="-1654215389"/>
                <w:placeholder>
                  <w:docPart w:val="5A4A7DE310A78645986B500FDBF22564"/>
                </w:placeholder>
                <w:temporary/>
                <w:showingPlcHdr/>
                <w15:appearance w15:val="hidden"/>
              </w:sdtPr>
              <w:sdtContent>
                <w:r w:rsidR="00CF61BE">
                  <w:t>20XX-20XX</w:t>
                </w:r>
              </w:sdtContent>
            </w:sdt>
          </w:p>
          <w:p w14:paraId="33DA2136" w14:textId="77777777" w:rsidR="00843C1C" w:rsidRDefault="00000000" w:rsidP="00EE259E">
            <w:sdt>
              <w:sdtPr>
                <w:id w:val="1979646768"/>
                <w:placeholder>
                  <w:docPart w:val="EAD45A54ADDE8E46BC613CDA78E9C299"/>
                </w:placeholder>
                <w:temporary/>
                <w:showingPlcHdr/>
                <w15:appearance w15:val="hidden"/>
              </w:sdtPr>
              <w:sdtContent>
                <w:r w:rsidR="00CF61BE">
                  <w:t>Collaborate with cross-functional teams, including copywriters, producers, and account managers, to develop integrated campaigns across various media channels.</w:t>
                </w:r>
              </w:sdtContent>
            </w:sdt>
          </w:p>
          <w:p w14:paraId="5238D9ED" w14:textId="77777777" w:rsidR="00843C1C" w:rsidRPr="001B5913" w:rsidRDefault="00843C1C" w:rsidP="00EE259E"/>
          <w:p w14:paraId="6A0D339C" w14:textId="77777777" w:rsidR="00843C1C" w:rsidRDefault="00000000" w:rsidP="00CF61BE">
            <w:pPr>
              <w:pStyle w:val="Heading2"/>
            </w:pPr>
            <w:sdt>
              <w:sdtPr>
                <w:id w:val="-574740901"/>
                <w:placeholder>
                  <w:docPart w:val="E77A73E8B64B4B40A38587B533E60A68"/>
                </w:placeholder>
                <w:temporary/>
                <w:showingPlcHdr/>
                <w15:appearance w15:val="hidden"/>
              </w:sdtPr>
              <w:sdtContent>
                <w:r w:rsidR="00CF61BE" w:rsidRPr="00F61813">
                  <w:t>Senior Designer</w:t>
                </w:r>
              </w:sdtContent>
            </w:sdt>
          </w:p>
          <w:p w14:paraId="1781D1B3" w14:textId="77777777" w:rsidR="00843C1C" w:rsidRPr="00D85EF8" w:rsidRDefault="00000000" w:rsidP="00EE259E">
            <w:pPr>
              <w:pStyle w:val="Heading3"/>
              <w:rPr>
                <w:lang w:val="de-DE"/>
              </w:rPr>
            </w:pPr>
            <w:sdt>
              <w:sdtPr>
                <w:id w:val="1135834959"/>
                <w:placeholder>
                  <w:docPart w:val="C9F8BC3AEA99CD40A4AEFE56324DC6A1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rPr>
                    <w:lang w:val="de-DE"/>
                  </w:rPr>
                  <w:t>Prem Rekhaen</w:t>
                </w:r>
              </w:sdtContent>
            </w:sdt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 xml:space="preserve">| </w:t>
            </w:r>
            <w:sdt>
              <w:sdtPr>
                <w:id w:val="-90249169"/>
                <w:placeholder>
                  <w:docPart w:val="ED55DA0822E89C4D9B866E16A9099431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rPr>
                    <w:lang w:val="de-DE"/>
                  </w:rPr>
                  <w:t>Hyderabad, Telangana</w:t>
                </w:r>
              </w:sdtContent>
            </w:sdt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 xml:space="preserve">| </w:t>
            </w:r>
            <w:sdt>
              <w:sdtPr>
                <w:id w:val="1812286679"/>
                <w:placeholder>
                  <w:docPart w:val="09C17EB0D7C431428784CDF758069E4E"/>
                </w:placeholder>
                <w:temporary/>
                <w:showingPlcHdr/>
                <w15:appearance w15:val="hidden"/>
              </w:sdtPr>
              <w:sdtContent>
                <w:r w:rsidR="00CF61BE" w:rsidRPr="00D85EF8">
                  <w:rPr>
                    <w:lang w:val="de-DE"/>
                  </w:rPr>
                  <w:t>20XX-20XX</w:t>
                </w:r>
              </w:sdtContent>
            </w:sdt>
          </w:p>
          <w:p w14:paraId="6A567453" w14:textId="77777777" w:rsidR="00843C1C" w:rsidRDefault="00000000" w:rsidP="00EE259E">
            <w:sdt>
              <w:sdtPr>
                <w:id w:val="-1335215465"/>
                <w:placeholder>
                  <w:docPart w:val="68EC20D8D8AAE541BAB58D930007DF91"/>
                </w:placeholder>
                <w:temporary/>
                <w:showingPlcHdr/>
                <w15:appearance w15:val="hidden"/>
              </w:sdtPr>
              <w:sdtContent>
                <w:r w:rsidR="00CF61BE" w:rsidRPr="00F61813">
                  <w:t>Led design projects from concept to completion, collaborating with clients on various design projects, including branding, editorial, and environmental design</w:t>
                </w:r>
                <w:r w:rsidR="00CF61BE">
                  <w:t>.</w:t>
                </w:r>
              </w:sdtContent>
            </w:sdt>
          </w:p>
          <w:p w14:paraId="11B98C1E" w14:textId="77777777" w:rsidR="00843C1C" w:rsidRPr="00EC0F79" w:rsidRDefault="00843C1C" w:rsidP="00EE259E">
            <w:pPr>
              <w:rPr>
                <w:lang w:val="it-IT"/>
              </w:rPr>
            </w:pPr>
          </w:p>
          <w:p w14:paraId="164106F6" w14:textId="77777777" w:rsidR="00843C1C" w:rsidRDefault="00000000" w:rsidP="00CF61BE">
            <w:pPr>
              <w:pStyle w:val="Heading2"/>
            </w:pPr>
            <w:sdt>
              <w:sdtPr>
                <w:id w:val="1987501720"/>
                <w:placeholder>
                  <w:docPart w:val="0DA185B19814794491926EA55F238663"/>
                </w:placeholder>
                <w:temporary/>
                <w:showingPlcHdr/>
                <w15:appearance w15:val="hidden"/>
              </w:sdtPr>
              <w:sdtContent>
                <w:r w:rsidR="00CF61BE" w:rsidRPr="00F61813">
                  <w:t>Graphic Designer</w:t>
                </w:r>
              </w:sdtContent>
            </w:sdt>
          </w:p>
          <w:p w14:paraId="57B4B759" w14:textId="77777777" w:rsidR="00843C1C" w:rsidRPr="00D85EF8" w:rsidRDefault="00000000" w:rsidP="00EE259E">
            <w:pPr>
              <w:pStyle w:val="Heading3"/>
              <w:rPr>
                <w:lang w:val="de-DE"/>
              </w:rPr>
            </w:pPr>
            <w:sdt>
              <w:sdtPr>
                <w:id w:val="805277547"/>
                <w:placeholder>
                  <w:docPart w:val="DE7A9BD8F1D034418055212CC01EBDF4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rPr>
                    <w:lang w:val="de-DE"/>
                  </w:rPr>
                  <w:t>Kala Aaj</w:t>
                </w:r>
              </w:sdtContent>
            </w:sdt>
            <w:r w:rsidR="00843C1C" w:rsidRPr="00D85EF8">
              <w:rPr>
                <w:lang w:val="de-DE"/>
              </w:rPr>
              <w:t xml:space="preserve"> | </w:t>
            </w:r>
            <w:sdt>
              <w:sdtPr>
                <w:id w:val="-145293996"/>
                <w:placeholder>
                  <w:docPart w:val="5C94B103AE148648A43E84084729EFF6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rPr>
                    <w:lang w:val="de-DE"/>
                  </w:rPr>
                  <w:t>Bangalore, Karnataka</w:t>
                </w:r>
              </w:sdtContent>
            </w:sdt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>|</w:t>
            </w:r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 xml:space="preserve"> </w:t>
            </w:r>
            <w:sdt>
              <w:sdtPr>
                <w:id w:val="1863713479"/>
                <w:placeholder>
                  <w:docPart w:val="5C0AA1955EED7B408C62C9AE9DFDEA69"/>
                </w:placeholder>
                <w:temporary/>
                <w:showingPlcHdr/>
                <w15:appearance w15:val="hidden"/>
              </w:sdtPr>
              <w:sdtContent>
                <w:r w:rsidR="00CF61BE" w:rsidRPr="00D85EF8">
                  <w:rPr>
                    <w:lang w:val="de-DE"/>
                  </w:rPr>
                  <w:t>20XX-20XX</w:t>
                </w:r>
              </w:sdtContent>
            </w:sdt>
          </w:p>
          <w:p w14:paraId="4AEAC313" w14:textId="77777777" w:rsidR="00843C1C" w:rsidRDefault="00000000" w:rsidP="00C211BC">
            <w:sdt>
              <w:sdtPr>
                <w:id w:val="1747219191"/>
                <w:placeholder>
                  <w:docPart w:val="1144D587FF0CED4198EDEFC168CEE31D"/>
                </w:placeholder>
                <w:temporary/>
                <w:showingPlcHdr/>
                <w15:appearance w15:val="hidden"/>
              </w:sdtPr>
              <w:sdtContent>
                <w:r w:rsidR="00C211BC" w:rsidRPr="00F61813">
                  <w:t>Worked with cross-functional teams, including marketing, product development, and digital, to ensure the effective execution of design projects</w:t>
                </w:r>
                <w:r w:rsidR="00C211BC">
                  <w:t>.</w:t>
                </w:r>
              </w:sdtContent>
            </w:sdt>
          </w:p>
        </w:tc>
      </w:tr>
    </w:tbl>
    <w:p w14:paraId="6406618A" w14:textId="77777777" w:rsidR="00871DB8" w:rsidRDefault="00871DB8"/>
    <w:sectPr w:rsidR="00871DB8" w:rsidSect="00B1227E">
      <w:pgSz w:w="12240" w:h="15840" w:code="1"/>
      <w:pgMar w:top="720" w:right="1008" w:bottom="80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6367B" w14:textId="77777777" w:rsidR="006D25A6" w:rsidRDefault="006D25A6" w:rsidP="00AA35A8">
      <w:pPr>
        <w:spacing w:line="240" w:lineRule="auto"/>
      </w:pPr>
      <w:r>
        <w:separator/>
      </w:r>
    </w:p>
  </w:endnote>
  <w:endnote w:type="continuationSeparator" w:id="0">
    <w:p w14:paraId="57C7E348" w14:textId="77777777" w:rsidR="006D25A6" w:rsidRDefault="006D25A6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BB165" w14:textId="77777777" w:rsidR="006D25A6" w:rsidRDefault="006D25A6" w:rsidP="00AA35A8">
      <w:pPr>
        <w:spacing w:line="240" w:lineRule="auto"/>
      </w:pPr>
      <w:r>
        <w:separator/>
      </w:r>
    </w:p>
  </w:footnote>
  <w:footnote w:type="continuationSeparator" w:id="0">
    <w:p w14:paraId="492A185A" w14:textId="77777777" w:rsidR="006D25A6" w:rsidRDefault="006D25A6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3.85pt;height:13.8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" o:bullet="t">
        <v:imagedata r:id="rId1" o:title=""/>
      </v:shape>
    </w:pict>
  </w:numPicBullet>
  <w:numPicBullet w:numPicBulletId="1">
    <w:pict>
      <v:shape id="_x0000_i1041" type="#_x0000_t75" style="width:13.85pt;height:13.85pt;visibility:visibl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3"/>
  </w:num>
  <w:num w:numId="3" w16cid:durableId="751318933">
    <w:abstractNumId w:val="1"/>
  </w:num>
  <w:num w:numId="4" w16cid:durableId="205554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2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61D3"/>
    <w:rsid w:val="002B75EB"/>
    <w:rsid w:val="002C4E0C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D25A6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56920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AF78E1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630A2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CA1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waaad/Library/Containers/com.microsoft.Word/Data/Library/Application%20Support/Microsoft/Office/16.0/DTS/Search/%7b42F058B6-DA90-C147-A459-62B6642D72C2%7dtf1150650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2893C5025774049B7B73DC8259B4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99820-D8B0-FA4F-A968-0B4906C2183E}"/>
      </w:docPartPr>
      <w:docPartBody>
        <w:p w:rsidR="00000000" w:rsidRDefault="00000000">
          <w:pPr>
            <w:pStyle w:val="72893C5025774049B7B73DC8259B44A3"/>
          </w:pPr>
          <w:r>
            <w:t>GRAPHIC DESIGNER</w:t>
          </w:r>
        </w:p>
      </w:docPartBody>
    </w:docPart>
    <w:docPart>
      <w:docPartPr>
        <w:name w:val="3DE41446BA23E4449242A0625E834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AF882-8AF9-1948-BA1C-E02773EDF481}"/>
      </w:docPartPr>
      <w:docPartBody>
        <w:p w:rsidR="00000000" w:rsidRDefault="00000000">
          <w:pPr>
            <w:pStyle w:val="3DE41446BA23E4449242A0625E8349F8"/>
          </w:pPr>
          <w:r w:rsidRPr="00D85EF8">
            <w:t>Manasi Goyal</w:t>
          </w:r>
        </w:p>
      </w:docPartBody>
    </w:docPart>
    <w:docPart>
      <w:docPartPr>
        <w:name w:val="40307C26C50FBC47B36ADFFFB10BE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7F813-48B4-154B-9B3E-C150C0AF2D02}"/>
      </w:docPartPr>
      <w:docPartBody>
        <w:p w:rsidR="00000000" w:rsidRDefault="00000000">
          <w:pPr>
            <w:pStyle w:val="40307C26C50FBC47B36ADFFFB10BEFBE"/>
          </w:pPr>
          <w:r w:rsidRPr="002A61D3">
            <w:t>Objective</w:t>
          </w:r>
        </w:p>
      </w:docPartBody>
    </w:docPart>
    <w:docPart>
      <w:docPartPr>
        <w:name w:val="81274A81B659724E8B53A78AD7EBC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54EE9-C988-A942-8BE4-D4DF805AB03F}"/>
      </w:docPartPr>
      <w:docPartBody>
        <w:p w:rsidR="00000000" w:rsidRDefault="00000000">
          <w:pPr>
            <w:pStyle w:val="81274A81B659724E8B53A78AD7EBC9D6"/>
          </w:pPr>
          <w:r w:rsidRPr="004700A9">
            <w:rPr>
              <w:b/>
              <w:bCs/>
            </w:rPr>
            <w:t xml:space="preserve">To leverage my creativity and design skills to develop visually compelling and effective designs that meet the </w:t>
          </w:r>
          <w:r w:rsidRPr="004700A9">
            <w:rPr>
              <w:b/>
              <w:bCs/>
            </w:rPr>
            <w:t>needs and exceed the expectations of clients.</w:t>
          </w:r>
        </w:p>
      </w:docPartBody>
    </w:docPart>
    <w:docPart>
      <w:docPartPr>
        <w:name w:val="D470BA7E0B6BDB40905BBED500481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A11EB-3C74-264C-A232-BE2DC1AD80D9}"/>
      </w:docPartPr>
      <w:docPartBody>
        <w:p w:rsidR="00000000" w:rsidRDefault="00000000">
          <w:pPr>
            <w:pStyle w:val="D470BA7E0B6BDB40905BBED50048136D"/>
          </w:pPr>
          <w:r>
            <w:t>Contact</w:t>
          </w:r>
        </w:p>
      </w:docPartBody>
    </w:docPart>
    <w:docPart>
      <w:docPartPr>
        <w:name w:val="8D69FD6D36131A44B42310C5F0773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DC7C1-1F8A-CA45-9DDD-CB4470904FB4}"/>
      </w:docPartPr>
      <w:docPartBody>
        <w:p w:rsidR="00000000" w:rsidRDefault="00000000">
          <w:pPr>
            <w:pStyle w:val="8D69FD6D36131A44B42310C5F077351C"/>
          </w:pPr>
          <w:r w:rsidRPr="00D85EF8">
            <w:rPr>
              <w:lang w:val="fr-FR"/>
            </w:rPr>
            <w:t>Pune, Maharashtra</w:t>
          </w:r>
        </w:p>
      </w:docPartBody>
    </w:docPart>
    <w:docPart>
      <w:docPartPr>
        <w:name w:val="7CBE7F109BD80A48BB0AF0AC3FE8D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3FFAB-BE5F-4E4A-805D-BDF322E44F90}"/>
      </w:docPartPr>
      <w:docPartBody>
        <w:p w:rsidR="00000000" w:rsidRDefault="00000000">
          <w:pPr>
            <w:pStyle w:val="7CBE7F109BD80A48BB0AF0AC3FE8DB74"/>
          </w:pPr>
          <w:r w:rsidRPr="00D85EF8">
            <w:rPr>
              <w:lang w:val="fr-FR"/>
            </w:rPr>
            <w:t>manasi@example.com</w:t>
          </w:r>
        </w:p>
      </w:docPartBody>
    </w:docPart>
    <w:docPart>
      <w:docPartPr>
        <w:name w:val="451D4AB6F132C742954011960A7AB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53464-D92E-9643-8845-DD65A9AB1EAB}"/>
      </w:docPartPr>
      <w:docPartBody>
        <w:p w:rsidR="00000000" w:rsidRDefault="00000000">
          <w:pPr>
            <w:pStyle w:val="451D4AB6F132C742954011960A7AB6FE"/>
          </w:pPr>
          <w:r w:rsidRPr="00D85EF8">
            <w:t>+91 915 5894669</w:t>
          </w:r>
        </w:p>
      </w:docPartBody>
    </w:docPart>
    <w:docPart>
      <w:docPartPr>
        <w:name w:val="9E821D61CF3CB14FA63E0766A5B04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92B30-A362-A04D-BE6A-308423652ABC}"/>
      </w:docPartPr>
      <w:docPartBody>
        <w:p w:rsidR="00000000" w:rsidRDefault="00000000">
          <w:pPr>
            <w:pStyle w:val="9E821D61CF3CB14FA63E0766A5B041C9"/>
          </w:pPr>
          <w:r w:rsidRPr="00D85EF8">
            <w:t>www.interestingsite.com</w:t>
          </w:r>
        </w:p>
      </w:docPartBody>
    </w:docPart>
    <w:docPart>
      <w:docPartPr>
        <w:name w:val="E0428EA5378F1345B010C6D82F592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7CFB7-A295-AE4A-B8E6-9561A1BBD6B1}"/>
      </w:docPartPr>
      <w:docPartBody>
        <w:p w:rsidR="00000000" w:rsidRDefault="00000000">
          <w:pPr>
            <w:pStyle w:val="E0428EA5378F1345B010C6D82F5924EC"/>
          </w:pPr>
          <w:r>
            <w:t>Education</w:t>
          </w:r>
        </w:p>
      </w:docPartBody>
    </w:docPart>
    <w:docPart>
      <w:docPartPr>
        <w:name w:val="38D28D5648CF664F819887D9E06A6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B7C3-557A-E946-A63F-CE6018B84792}"/>
      </w:docPartPr>
      <w:docPartBody>
        <w:p w:rsidR="00000000" w:rsidRDefault="00000000">
          <w:pPr>
            <w:pStyle w:val="38D28D5648CF664F819887D9E06A6B1F"/>
          </w:pPr>
          <w:r>
            <w:t xml:space="preserve">Graphic Design </w:t>
          </w:r>
          <w:r w:rsidRPr="002662ED">
            <w:t>Institute</w:t>
          </w:r>
        </w:p>
      </w:docPartBody>
    </w:docPart>
    <w:docPart>
      <w:docPartPr>
        <w:name w:val="18C63AFFBC79FF45B9196240805A5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8E9CC-FC19-264F-9ADC-0CFEC3BE88D6}"/>
      </w:docPartPr>
      <w:docPartBody>
        <w:p w:rsidR="00000000" w:rsidRDefault="00000000">
          <w:pPr>
            <w:pStyle w:val="18C63AFFBC79FF45B9196240805A5365"/>
          </w:pPr>
          <w:r>
            <w:t>Master of Arts Graphic Design</w:t>
          </w:r>
        </w:p>
      </w:docPartBody>
    </w:docPart>
    <w:docPart>
      <w:docPartPr>
        <w:name w:val="88F0DD3CFBADED4B86D5D9D941D42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1F090-7B62-ED4F-9868-82F61FF4E562}"/>
      </w:docPartPr>
      <w:docPartBody>
        <w:p w:rsidR="00000000" w:rsidRDefault="00000000">
          <w:pPr>
            <w:pStyle w:val="88F0DD3CFBADED4B86D5D9D941D425D1"/>
          </w:pPr>
          <w:r w:rsidRPr="00CF61BE">
            <w:t>School of Fine Art</w:t>
          </w:r>
        </w:p>
      </w:docPartBody>
    </w:docPart>
    <w:docPart>
      <w:docPartPr>
        <w:name w:val="2EDF33292D5A0E42A08296A9E452E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2B41A-3EDE-D049-9801-F86D821A6612}"/>
      </w:docPartPr>
      <w:docPartBody>
        <w:p w:rsidR="00000000" w:rsidRDefault="00000000">
          <w:pPr>
            <w:pStyle w:val="2EDF33292D5A0E42A08296A9E452E5E8"/>
          </w:pPr>
          <w:r>
            <w:t xml:space="preserve">BA Fine Arts </w:t>
          </w:r>
          <w:r>
            <w:t>Graphic Design</w:t>
          </w:r>
        </w:p>
      </w:docPartBody>
    </w:docPart>
    <w:docPart>
      <w:docPartPr>
        <w:name w:val="C15E7347722F0544B9EE44B31CD25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AA217-C4D1-B248-8FF5-B049158FB98C}"/>
      </w:docPartPr>
      <w:docPartBody>
        <w:p w:rsidR="00000000" w:rsidRDefault="00000000">
          <w:pPr>
            <w:pStyle w:val="C15E7347722F0544B9EE44B31CD251A2"/>
          </w:pPr>
          <w:r w:rsidRPr="00010CFB">
            <w:t>Skills</w:t>
          </w:r>
        </w:p>
      </w:docPartBody>
    </w:docPart>
    <w:docPart>
      <w:docPartPr>
        <w:name w:val="6F61BE5794AD584F8A1346591DBBA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21647-B588-7A45-9617-9B7CE525BBE0}"/>
      </w:docPartPr>
      <w:docPartBody>
        <w:p w:rsidR="00000000" w:rsidRDefault="00000000">
          <w:pPr>
            <w:pStyle w:val="6F61BE5794AD584F8A1346591DBBAA92"/>
          </w:pPr>
          <w:r>
            <w:t>Design software</w:t>
          </w:r>
        </w:p>
      </w:docPartBody>
    </w:docPart>
    <w:docPart>
      <w:docPartPr>
        <w:name w:val="6975E1A939ACCA4D959EDFD9CBA1C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EF8BD-6555-8849-BA64-D4CC45C9333B}"/>
      </w:docPartPr>
      <w:docPartBody>
        <w:p w:rsidR="00000000" w:rsidRDefault="00000000">
          <w:pPr>
            <w:pStyle w:val="6975E1A939ACCA4D959EDFD9CBA1C6CF"/>
          </w:pPr>
          <w:r>
            <w:t>Visual communication</w:t>
          </w:r>
        </w:p>
      </w:docPartBody>
    </w:docPart>
    <w:docPart>
      <w:docPartPr>
        <w:name w:val="72CABDA55BC88245B07527B67BF74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41C75-690B-914A-9DF7-113BDEED7A4F}"/>
      </w:docPartPr>
      <w:docPartBody>
        <w:p w:rsidR="00000000" w:rsidRDefault="00000000">
          <w:pPr>
            <w:pStyle w:val="72CABDA55BC88245B07527B67BF74F84"/>
          </w:pPr>
          <w:r>
            <w:t>Branding</w:t>
          </w:r>
        </w:p>
      </w:docPartBody>
    </w:docPart>
    <w:docPart>
      <w:docPartPr>
        <w:name w:val="ACF2729AE74A0F4A8D4F413ABCAE0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3958D-96B2-5944-9A46-54A27A14D00C}"/>
      </w:docPartPr>
      <w:docPartBody>
        <w:p w:rsidR="00000000" w:rsidRDefault="00000000">
          <w:pPr>
            <w:pStyle w:val="ACF2729AE74A0F4A8D4F413ABCAE0D35"/>
          </w:pPr>
          <w:r>
            <w:t>Project management</w:t>
          </w:r>
        </w:p>
      </w:docPartBody>
    </w:docPart>
    <w:docPart>
      <w:docPartPr>
        <w:name w:val="11C56A6910F2394FBC4BE84A82233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296BB-0FCD-D447-A2B8-14A15CA4AC55}"/>
      </w:docPartPr>
      <w:docPartBody>
        <w:p w:rsidR="00000000" w:rsidRDefault="00000000">
          <w:pPr>
            <w:pStyle w:val="11C56A6910F2394FBC4BE84A82233FA6"/>
          </w:pPr>
          <w:r w:rsidRPr="002A61D3">
            <w:t>Experience</w:t>
          </w:r>
        </w:p>
      </w:docPartBody>
    </w:docPart>
    <w:docPart>
      <w:docPartPr>
        <w:name w:val="30C5644CE3371D4FBE11F8709396C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CBA9C-CC97-EC4C-8696-2F6C31EAD1E4}"/>
      </w:docPartPr>
      <w:docPartBody>
        <w:p w:rsidR="00000000" w:rsidRDefault="00000000">
          <w:pPr>
            <w:pStyle w:val="30C5644CE3371D4FBE11F8709396CDE2"/>
          </w:pPr>
          <w:r w:rsidRPr="00FB20D8">
            <w:t>Art Director</w:t>
          </w:r>
        </w:p>
      </w:docPartBody>
    </w:docPart>
    <w:docPart>
      <w:docPartPr>
        <w:name w:val="5B58269F19CAEB498AC64098FB777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CCFD1-685F-2843-9D25-1A75CFE01FF4}"/>
      </w:docPartPr>
      <w:docPartBody>
        <w:p w:rsidR="00000000" w:rsidRDefault="00000000">
          <w:pPr>
            <w:pStyle w:val="5B58269F19CAEB498AC64098FB7775DF"/>
          </w:pPr>
          <w:r w:rsidRPr="00D85EF8">
            <w:t>Sundara Design Co.</w:t>
          </w:r>
        </w:p>
      </w:docPartBody>
    </w:docPart>
    <w:docPart>
      <w:docPartPr>
        <w:name w:val="D1DBC7BCF4423A41A34D8C7DB9B72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F8D6B-3360-7144-BECE-A403F028DC69}"/>
      </w:docPartPr>
      <w:docPartBody>
        <w:p w:rsidR="00000000" w:rsidRDefault="00000000">
          <w:pPr>
            <w:pStyle w:val="D1DBC7BCF4423A41A34D8C7DB9B72C64"/>
          </w:pPr>
          <w:r w:rsidRPr="00D85EF8">
            <w:t>Jaipur, Rajasthan</w:t>
          </w:r>
        </w:p>
      </w:docPartBody>
    </w:docPart>
    <w:docPart>
      <w:docPartPr>
        <w:name w:val="5A4A7DE310A78645986B500FDBF22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17A83-5CAD-114D-BB9A-63ADAA976CAD}"/>
      </w:docPartPr>
      <w:docPartBody>
        <w:p w:rsidR="00000000" w:rsidRDefault="00000000">
          <w:pPr>
            <w:pStyle w:val="5A4A7DE310A78645986B500FDBF22564"/>
          </w:pPr>
          <w:r>
            <w:t>20XX-20XX</w:t>
          </w:r>
        </w:p>
      </w:docPartBody>
    </w:docPart>
    <w:docPart>
      <w:docPartPr>
        <w:name w:val="EAD45A54ADDE8E46BC613CDA78E9C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55376-6299-5F40-8064-1709753C22D2}"/>
      </w:docPartPr>
      <w:docPartBody>
        <w:p w:rsidR="00000000" w:rsidRDefault="00000000">
          <w:pPr>
            <w:pStyle w:val="EAD45A54ADDE8E46BC613CDA78E9C299"/>
          </w:pPr>
          <w:r>
            <w:t xml:space="preserve">Collaborate with cross-functional teams, including </w:t>
          </w:r>
          <w:r>
            <w:t>copywriters, producers, and account managers, to develop integrated campaigns across various media channels.</w:t>
          </w:r>
        </w:p>
      </w:docPartBody>
    </w:docPart>
    <w:docPart>
      <w:docPartPr>
        <w:name w:val="E77A73E8B64B4B40A38587B533E60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EC225-65C6-494F-9100-94BE92D369AB}"/>
      </w:docPartPr>
      <w:docPartBody>
        <w:p w:rsidR="00000000" w:rsidRDefault="00000000">
          <w:pPr>
            <w:pStyle w:val="E77A73E8B64B4B40A38587B533E60A68"/>
          </w:pPr>
          <w:r w:rsidRPr="00F61813">
            <w:t>Senior Designer</w:t>
          </w:r>
        </w:p>
      </w:docPartBody>
    </w:docPart>
    <w:docPart>
      <w:docPartPr>
        <w:name w:val="C9F8BC3AEA99CD40A4AEFE56324DC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85AF4-8447-D24A-8034-6D6DA9F9C94D}"/>
      </w:docPartPr>
      <w:docPartBody>
        <w:p w:rsidR="00000000" w:rsidRDefault="00000000">
          <w:pPr>
            <w:pStyle w:val="C9F8BC3AEA99CD40A4AEFE56324DC6A1"/>
          </w:pPr>
          <w:r w:rsidRPr="00D85EF8">
            <w:rPr>
              <w:lang w:val="de-DE"/>
            </w:rPr>
            <w:t>Prem Rekhaen</w:t>
          </w:r>
        </w:p>
      </w:docPartBody>
    </w:docPart>
    <w:docPart>
      <w:docPartPr>
        <w:name w:val="ED55DA0822E89C4D9B866E16A9099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19B4C-3C52-B146-B765-550F99424541}"/>
      </w:docPartPr>
      <w:docPartBody>
        <w:p w:rsidR="00000000" w:rsidRDefault="00000000">
          <w:pPr>
            <w:pStyle w:val="ED55DA0822E89C4D9B866E16A9099431"/>
          </w:pPr>
          <w:r w:rsidRPr="00D85EF8">
            <w:rPr>
              <w:lang w:val="de-DE"/>
            </w:rPr>
            <w:t>Hyderabad, Telangana</w:t>
          </w:r>
        </w:p>
      </w:docPartBody>
    </w:docPart>
    <w:docPart>
      <w:docPartPr>
        <w:name w:val="09C17EB0D7C431428784CDF758069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05D40-43B7-3C4B-A092-11FB98F19011}"/>
      </w:docPartPr>
      <w:docPartBody>
        <w:p w:rsidR="00000000" w:rsidRDefault="00000000">
          <w:pPr>
            <w:pStyle w:val="09C17EB0D7C431428784CDF758069E4E"/>
          </w:pPr>
          <w:r w:rsidRPr="00D85EF8">
            <w:rPr>
              <w:lang w:val="de-DE"/>
            </w:rPr>
            <w:t>20XX-20XX</w:t>
          </w:r>
        </w:p>
      </w:docPartBody>
    </w:docPart>
    <w:docPart>
      <w:docPartPr>
        <w:name w:val="68EC20D8D8AAE541BAB58D930007D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B66C2-A5E3-3B40-9E74-15FF761624FA}"/>
      </w:docPartPr>
      <w:docPartBody>
        <w:p w:rsidR="00000000" w:rsidRDefault="00000000">
          <w:pPr>
            <w:pStyle w:val="68EC20D8D8AAE541BAB58D930007DF91"/>
          </w:pPr>
          <w:r w:rsidRPr="00F61813">
            <w:t xml:space="preserve">Led design projects from concept to completion, </w:t>
          </w:r>
          <w:r w:rsidRPr="00F61813">
            <w:t>collaborating with clients on various design projects, including branding, editorial, and environmental design</w:t>
          </w:r>
          <w:r>
            <w:t>.</w:t>
          </w:r>
        </w:p>
      </w:docPartBody>
    </w:docPart>
    <w:docPart>
      <w:docPartPr>
        <w:name w:val="0DA185B19814794491926EA55F238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81836-701A-CC40-A822-119E7A2A8EE7}"/>
      </w:docPartPr>
      <w:docPartBody>
        <w:p w:rsidR="00000000" w:rsidRDefault="00000000">
          <w:pPr>
            <w:pStyle w:val="0DA185B19814794491926EA55F238663"/>
          </w:pPr>
          <w:r w:rsidRPr="00F61813">
            <w:t>Graphic Designer</w:t>
          </w:r>
        </w:p>
      </w:docPartBody>
    </w:docPart>
    <w:docPart>
      <w:docPartPr>
        <w:name w:val="DE7A9BD8F1D034418055212CC01EB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37C21-1827-DA4B-8BE2-6929F13FD766}"/>
      </w:docPartPr>
      <w:docPartBody>
        <w:p w:rsidR="00000000" w:rsidRDefault="00000000">
          <w:pPr>
            <w:pStyle w:val="DE7A9BD8F1D034418055212CC01EBDF4"/>
          </w:pPr>
          <w:r w:rsidRPr="00D85EF8">
            <w:rPr>
              <w:lang w:val="de-DE"/>
            </w:rPr>
            <w:t>Kala Aaj</w:t>
          </w:r>
        </w:p>
      </w:docPartBody>
    </w:docPart>
    <w:docPart>
      <w:docPartPr>
        <w:name w:val="5C94B103AE148648A43E84084729E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706F2-ED83-F049-B6E8-555373E1D8E1}"/>
      </w:docPartPr>
      <w:docPartBody>
        <w:p w:rsidR="00000000" w:rsidRDefault="00000000">
          <w:pPr>
            <w:pStyle w:val="5C94B103AE148648A43E84084729EFF6"/>
          </w:pPr>
          <w:r w:rsidRPr="00D85EF8">
            <w:rPr>
              <w:lang w:val="de-DE"/>
            </w:rPr>
            <w:t>Bangalore, Karnataka</w:t>
          </w:r>
        </w:p>
      </w:docPartBody>
    </w:docPart>
    <w:docPart>
      <w:docPartPr>
        <w:name w:val="5C0AA1955EED7B408C62C9AE9DFDE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0ADF3-F9F9-1942-BBFE-DAAF33B7093F}"/>
      </w:docPartPr>
      <w:docPartBody>
        <w:p w:rsidR="00000000" w:rsidRDefault="00000000">
          <w:pPr>
            <w:pStyle w:val="5C0AA1955EED7B408C62C9AE9DFDEA69"/>
          </w:pPr>
          <w:r w:rsidRPr="00D85EF8">
            <w:rPr>
              <w:lang w:val="de-DE"/>
            </w:rPr>
            <w:t>20XX-20XX</w:t>
          </w:r>
        </w:p>
      </w:docPartBody>
    </w:docPart>
    <w:docPart>
      <w:docPartPr>
        <w:name w:val="1144D587FF0CED4198EDEFC168CEE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7370E-B84F-D84F-8699-238BFB841719}"/>
      </w:docPartPr>
      <w:docPartBody>
        <w:p w:rsidR="00000000" w:rsidRDefault="00000000">
          <w:pPr>
            <w:pStyle w:val="1144D587FF0CED4198EDEFC168CEE31D"/>
          </w:pPr>
          <w:r w:rsidRPr="00F61813">
            <w:t>Worked with cross-functional teams, including marketing, product development, and digital, to ensure the effective execution of design projects</w:t>
          </w:r>
          <w: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03"/>
    <w:rsid w:val="00692803"/>
    <w:rsid w:val="00A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893C5025774049B7B73DC8259B44A3">
    <w:name w:val="72893C5025774049B7B73DC8259B44A3"/>
  </w:style>
  <w:style w:type="paragraph" w:customStyle="1" w:styleId="3DE41446BA23E4449242A0625E8349F8">
    <w:name w:val="3DE41446BA23E4449242A0625E8349F8"/>
  </w:style>
  <w:style w:type="paragraph" w:customStyle="1" w:styleId="40307C26C50FBC47B36ADFFFB10BEFBE">
    <w:name w:val="40307C26C50FBC47B36ADFFFB10BEFBE"/>
  </w:style>
  <w:style w:type="paragraph" w:customStyle="1" w:styleId="81274A81B659724E8B53A78AD7EBC9D6">
    <w:name w:val="81274A81B659724E8B53A78AD7EBC9D6"/>
  </w:style>
  <w:style w:type="paragraph" w:customStyle="1" w:styleId="D470BA7E0B6BDB40905BBED50048136D">
    <w:name w:val="D470BA7E0B6BDB40905BBED50048136D"/>
  </w:style>
  <w:style w:type="paragraph" w:customStyle="1" w:styleId="8D69FD6D36131A44B42310C5F077351C">
    <w:name w:val="8D69FD6D36131A44B42310C5F077351C"/>
  </w:style>
  <w:style w:type="paragraph" w:customStyle="1" w:styleId="7CBE7F109BD80A48BB0AF0AC3FE8DB74">
    <w:name w:val="7CBE7F109BD80A48BB0AF0AC3FE8DB74"/>
  </w:style>
  <w:style w:type="paragraph" w:customStyle="1" w:styleId="451D4AB6F132C742954011960A7AB6FE">
    <w:name w:val="451D4AB6F132C742954011960A7AB6FE"/>
  </w:style>
  <w:style w:type="paragraph" w:customStyle="1" w:styleId="9E821D61CF3CB14FA63E0766A5B041C9">
    <w:name w:val="9E821D61CF3CB14FA63E0766A5B041C9"/>
  </w:style>
  <w:style w:type="paragraph" w:customStyle="1" w:styleId="E0428EA5378F1345B010C6D82F5924EC">
    <w:name w:val="E0428EA5378F1345B010C6D82F5924EC"/>
  </w:style>
  <w:style w:type="paragraph" w:customStyle="1" w:styleId="38D28D5648CF664F819887D9E06A6B1F">
    <w:name w:val="38D28D5648CF664F819887D9E06A6B1F"/>
  </w:style>
  <w:style w:type="paragraph" w:customStyle="1" w:styleId="18C63AFFBC79FF45B9196240805A5365">
    <w:name w:val="18C63AFFBC79FF45B9196240805A5365"/>
  </w:style>
  <w:style w:type="paragraph" w:customStyle="1" w:styleId="88F0DD3CFBADED4B86D5D9D941D425D1">
    <w:name w:val="88F0DD3CFBADED4B86D5D9D941D425D1"/>
  </w:style>
  <w:style w:type="paragraph" w:customStyle="1" w:styleId="2EDF33292D5A0E42A08296A9E452E5E8">
    <w:name w:val="2EDF33292D5A0E42A08296A9E452E5E8"/>
  </w:style>
  <w:style w:type="paragraph" w:customStyle="1" w:styleId="C15E7347722F0544B9EE44B31CD251A2">
    <w:name w:val="C15E7347722F0544B9EE44B31CD251A2"/>
  </w:style>
  <w:style w:type="paragraph" w:customStyle="1" w:styleId="6F61BE5794AD584F8A1346591DBBAA92">
    <w:name w:val="6F61BE5794AD584F8A1346591DBBAA92"/>
  </w:style>
  <w:style w:type="paragraph" w:customStyle="1" w:styleId="6975E1A939ACCA4D959EDFD9CBA1C6CF">
    <w:name w:val="6975E1A939ACCA4D959EDFD9CBA1C6CF"/>
  </w:style>
  <w:style w:type="paragraph" w:customStyle="1" w:styleId="72CABDA55BC88245B07527B67BF74F84">
    <w:name w:val="72CABDA55BC88245B07527B67BF74F84"/>
  </w:style>
  <w:style w:type="paragraph" w:customStyle="1" w:styleId="ACF2729AE74A0F4A8D4F413ABCAE0D35">
    <w:name w:val="ACF2729AE74A0F4A8D4F413ABCAE0D35"/>
  </w:style>
  <w:style w:type="paragraph" w:customStyle="1" w:styleId="11C56A6910F2394FBC4BE84A82233FA6">
    <w:name w:val="11C56A6910F2394FBC4BE84A82233FA6"/>
  </w:style>
  <w:style w:type="paragraph" w:customStyle="1" w:styleId="30C5644CE3371D4FBE11F8709396CDE2">
    <w:name w:val="30C5644CE3371D4FBE11F8709396CDE2"/>
  </w:style>
  <w:style w:type="paragraph" w:customStyle="1" w:styleId="5B58269F19CAEB498AC64098FB7775DF">
    <w:name w:val="5B58269F19CAEB498AC64098FB7775DF"/>
  </w:style>
  <w:style w:type="paragraph" w:customStyle="1" w:styleId="D1DBC7BCF4423A41A34D8C7DB9B72C64">
    <w:name w:val="D1DBC7BCF4423A41A34D8C7DB9B72C64"/>
  </w:style>
  <w:style w:type="paragraph" w:customStyle="1" w:styleId="5A4A7DE310A78645986B500FDBF22564">
    <w:name w:val="5A4A7DE310A78645986B500FDBF22564"/>
  </w:style>
  <w:style w:type="paragraph" w:customStyle="1" w:styleId="EAD45A54ADDE8E46BC613CDA78E9C299">
    <w:name w:val="EAD45A54ADDE8E46BC613CDA78E9C299"/>
  </w:style>
  <w:style w:type="paragraph" w:customStyle="1" w:styleId="E77A73E8B64B4B40A38587B533E60A68">
    <w:name w:val="E77A73E8B64B4B40A38587B533E60A68"/>
  </w:style>
  <w:style w:type="paragraph" w:customStyle="1" w:styleId="C9F8BC3AEA99CD40A4AEFE56324DC6A1">
    <w:name w:val="C9F8BC3AEA99CD40A4AEFE56324DC6A1"/>
  </w:style>
  <w:style w:type="paragraph" w:customStyle="1" w:styleId="ED55DA0822E89C4D9B866E16A9099431">
    <w:name w:val="ED55DA0822E89C4D9B866E16A9099431"/>
  </w:style>
  <w:style w:type="paragraph" w:customStyle="1" w:styleId="09C17EB0D7C431428784CDF758069E4E">
    <w:name w:val="09C17EB0D7C431428784CDF758069E4E"/>
  </w:style>
  <w:style w:type="paragraph" w:customStyle="1" w:styleId="68EC20D8D8AAE541BAB58D930007DF91">
    <w:name w:val="68EC20D8D8AAE541BAB58D930007DF91"/>
  </w:style>
  <w:style w:type="paragraph" w:customStyle="1" w:styleId="0DA185B19814794491926EA55F238663">
    <w:name w:val="0DA185B19814794491926EA55F238663"/>
  </w:style>
  <w:style w:type="paragraph" w:customStyle="1" w:styleId="DE7A9BD8F1D034418055212CC01EBDF4">
    <w:name w:val="DE7A9BD8F1D034418055212CC01EBDF4"/>
  </w:style>
  <w:style w:type="paragraph" w:customStyle="1" w:styleId="5C94B103AE148648A43E84084729EFF6">
    <w:name w:val="5C94B103AE148648A43E84084729EFF6"/>
  </w:style>
  <w:style w:type="paragraph" w:customStyle="1" w:styleId="5C0AA1955EED7B408C62C9AE9DFDEA69">
    <w:name w:val="5C0AA1955EED7B408C62C9AE9DFDEA69"/>
  </w:style>
  <w:style w:type="paragraph" w:customStyle="1" w:styleId="1144D587FF0CED4198EDEFC168CEE31D">
    <w:name w:val="1144D587FF0CED4198EDEFC168CEE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Photo resume.dotx</Template>
  <TotalTime>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2024-10-22T09:38:00Z</dcterms:created>
  <dcterms:modified xsi:type="dcterms:W3CDTF">2024-10-22T09:39:00Z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